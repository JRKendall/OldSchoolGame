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4AF" w:rsidRDefault="00AD4F7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2196012</wp:posOffset>
                </wp:positionH>
                <wp:positionV relativeFrom="paragraph">
                  <wp:posOffset>5812881</wp:posOffset>
                </wp:positionV>
                <wp:extent cx="1371600" cy="718457"/>
                <wp:effectExtent l="0" t="0" r="19050" b="2476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184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4F78" w:rsidRDefault="00AD4F78" w:rsidP="00AD4F78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26" style="position:absolute;margin-left:172.9pt;margin-top:457.7pt;width:108pt;height:56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" fillcolor="#5b9bd5 [3204]" strokecolor="#1f4d78 [1604]" strokeweight="1pt">
                <v:textbox>
                  <w:txbxContent>
                    <w:p w:rsidR="00AD4F78" w:rsidRDefault="00AD4F78" w:rsidP="00AD4F78">
                      <w:pPr>
                        <w:jc w:val="center"/>
                      </w:pP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685709</wp:posOffset>
                </wp:positionH>
                <wp:positionV relativeFrom="paragraph">
                  <wp:posOffset>6737894</wp:posOffset>
                </wp:positionV>
                <wp:extent cx="0" cy="653143"/>
                <wp:effectExtent l="76200" t="0" r="76200" b="5207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31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D027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54pt;margin-top:530.55pt;width:0;height:51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-181084</wp:posOffset>
                </wp:positionH>
                <wp:positionV relativeFrom="paragraph">
                  <wp:posOffset>5486072</wp:posOffset>
                </wp:positionV>
                <wp:extent cx="1734207" cy="1324304"/>
                <wp:effectExtent l="19050" t="19050" r="37465" b="47625"/>
                <wp:wrapNone/>
                <wp:docPr id="28" name="Flowchart: Decis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4207" cy="132430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4F78" w:rsidRDefault="00AD4F78" w:rsidP="00AD4F78">
                            <w:pPr>
                              <w:jc w:val="center"/>
                            </w:pPr>
                            <w:r>
                              <w:t>In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8" o:spid="_x0000_s1027" type="#_x0000_t110" style="position:absolute;margin-left:-14.25pt;margin-top:431.95pt;width:136.55pt;height:104.3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" fillcolor="#5b9bd5 [3204]" strokecolor="#1f4d78 [1604]" strokeweight="1pt">
                <v:textbox>
                  <w:txbxContent>
                    <w:p w:rsidR="00AD4F78" w:rsidRDefault="00AD4F78" w:rsidP="00AD4F78">
                      <w:pPr>
                        <w:jc w:val="center"/>
                      </w:pPr>
                      <w:r>
                        <w:t>In game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1537138</wp:posOffset>
                </wp:positionH>
                <wp:positionV relativeFrom="paragraph">
                  <wp:posOffset>6164317</wp:posOffset>
                </wp:positionV>
                <wp:extent cx="662152" cy="0"/>
                <wp:effectExtent l="0" t="76200" r="2413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15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9A3BB" id="Straight Arrow Connector 29" o:spid="_x0000_s1026" type="#_x0000_t32" style="position:absolute;margin-left:121.05pt;margin-top:485.4pt;width:52.1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1536853</wp:posOffset>
                </wp:positionH>
                <wp:positionV relativeFrom="paragraph">
                  <wp:posOffset>-766445</wp:posOffset>
                </wp:positionV>
                <wp:extent cx="1650124" cy="746234"/>
                <wp:effectExtent l="0" t="0" r="26670" b="15875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124" cy="7462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426E" w:rsidRDefault="0024426E" w:rsidP="0024426E">
                            <w:pPr>
                              <w:jc w:val="center"/>
                            </w:pPr>
                            <w:r>
                              <w:t>Launch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6" o:spid="_x0000_s1028" style="position:absolute;margin-left:121pt;margin-top:-60.35pt;width:129.95pt;height:58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24426E" w:rsidRDefault="0024426E" w:rsidP="0024426E">
                      <w:pPr>
                        <w:jc w:val="center"/>
                      </w:pPr>
                      <w:r>
                        <w:t>Launch Game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2358390</wp:posOffset>
                </wp:positionH>
                <wp:positionV relativeFrom="paragraph">
                  <wp:posOffset>-10117</wp:posOffset>
                </wp:positionV>
                <wp:extent cx="0" cy="451945"/>
                <wp:effectExtent l="76200" t="0" r="57150" b="628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1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FB8AB6" id="Straight Arrow Connector 27" o:spid="_x0000_s1026" type="#_x0000_t32" style="position:absolute;margin-left:185.7pt;margin-top:-.8pt;width:0;height:35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24426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970412</wp:posOffset>
                </wp:positionH>
                <wp:positionV relativeFrom="paragraph">
                  <wp:posOffset>3023870</wp:posOffset>
                </wp:positionV>
                <wp:extent cx="447675" cy="3105150"/>
                <wp:effectExtent l="571500" t="0" r="9525" b="9525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3105150"/>
                        </a:xfrm>
                        <a:prstGeom prst="bentConnector3">
                          <a:avLst>
                            <a:gd name="adj1" fmla="val 2265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96891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5" o:spid="_x0000_s1026" type="#_x0000_t34" style="position:absolute;margin-left:76.4pt;margin-top:238.1pt;width:35.25pt;height:244.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" adj="48938" strokecolor="#5b9bd5 [3204]" strokeweight=".5pt">
                <v:stroke endarrow="block"/>
                <w10:wrap anchorx="page"/>
              </v:shape>
            </w:pict>
          </mc:Fallback>
        </mc:AlternateContent>
      </w:r>
      <w:r w:rsidR="0024426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4EFB61" wp14:editId="310E9D18">
                <wp:simplePos x="0" y="0"/>
                <wp:positionH relativeFrom="column">
                  <wp:posOffset>2335427</wp:posOffset>
                </wp:positionH>
                <wp:positionV relativeFrom="paragraph">
                  <wp:posOffset>3414841</wp:posOffset>
                </wp:positionV>
                <wp:extent cx="9782" cy="997207"/>
                <wp:effectExtent l="38100" t="0" r="66675" b="508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82" cy="99720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E0BC3" id="Straight Arrow Connector 24" o:spid="_x0000_s1026" type="#_x0000_t32" style="position:absolute;margin-left:183.9pt;margin-top:268.9pt;width:.75pt;height:78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" strokecolor="#5b9bd5" strokeweight=".5pt">
                <v:stroke endarrow="block" joinstyle="miter"/>
              </v:shape>
            </w:pict>
          </mc:Fallback>
        </mc:AlternateContent>
      </w:r>
      <w:r w:rsidR="0024426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1451919</wp:posOffset>
                </wp:positionH>
                <wp:positionV relativeFrom="paragraph">
                  <wp:posOffset>4411362</wp:posOffset>
                </wp:positionV>
                <wp:extent cx="1482141" cy="741045"/>
                <wp:effectExtent l="0" t="0" r="22860" b="2095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141" cy="741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426E" w:rsidRDefault="0024426E" w:rsidP="0024426E">
                            <w:pPr>
                              <w:jc w:val="center"/>
                            </w:pPr>
                            <w:r>
                              <w:t>Displays information about the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3" o:spid="_x0000_s1029" style="position:absolute;margin-left:114.3pt;margin-top:347.35pt;width:116.7pt;height:58.3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" fillcolor="#5b9bd5 [3204]" strokecolor="#1f4d78 [1604]" strokeweight="1pt">
                <v:textbox>
                  <w:txbxContent>
                    <w:p w:rsidR="0024426E" w:rsidRDefault="0024426E" w:rsidP="0024426E">
                      <w:pPr>
                        <w:jc w:val="center"/>
                      </w:pPr>
                      <w:r>
                        <w:t>Displays information about the game</w:t>
                      </w:r>
                    </w:p>
                  </w:txbxContent>
                </v:textbox>
              </v:rect>
            </w:pict>
          </mc:Fallback>
        </mc:AlternateContent>
      </w:r>
      <w:r w:rsidR="0024426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5041F3" wp14:editId="53FEF69F">
                <wp:simplePos x="0" y="0"/>
                <wp:positionH relativeFrom="column">
                  <wp:posOffset>3818237</wp:posOffset>
                </wp:positionH>
                <wp:positionV relativeFrom="paragraph">
                  <wp:posOffset>3414841</wp:posOffset>
                </wp:positionV>
                <wp:extent cx="9782" cy="997207"/>
                <wp:effectExtent l="38100" t="0" r="66675" b="508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82" cy="99720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47025" id="Straight Arrow Connector 22" o:spid="_x0000_s1026" type="#_x0000_t32" style="position:absolute;margin-left:300.65pt;margin-top:268.9pt;width:.75pt;height:78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" strokecolor="#5b9bd5" strokeweight=".5pt">
                <v:stroke endarrow="block" joinstyle="miter"/>
              </v:shape>
            </w:pict>
          </mc:Fallback>
        </mc:AlternateContent>
      </w:r>
      <w:r w:rsidR="0024426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3033309</wp:posOffset>
                </wp:positionH>
                <wp:positionV relativeFrom="paragraph">
                  <wp:posOffset>4411345</wp:posOffset>
                </wp:positionV>
                <wp:extent cx="1396313" cy="741045"/>
                <wp:effectExtent l="0" t="0" r="13970" b="2095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313" cy="741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426E" w:rsidRDefault="0024426E" w:rsidP="0024426E">
                            <w:pPr>
                              <w:jc w:val="center"/>
                            </w:pPr>
                            <w:r>
                              <w:t xml:space="preserve">Displays control layout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30" style="position:absolute;margin-left:238.85pt;margin-top:347.35pt;width:109.95pt;height:58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" fillcolor="#5b9bd5 [3204]" strokecolor="#1f4d78 [1604]" strokeweight="1pt">
                <v:textbox>
                  <w:txbxContent>
                    <w:p w:rsidR="0024426E" w:rsidRDefault="0024426E" w:rsidP="0024426E">
                      <w:pPr>
                        <w:jc w:val="center"/>
                      </w:pPr>
                      <w:r>
                        <w:t xml:space="preserve">Displays control layout </w:t>
                      </w:r>
                    </w:p>
                  </w:txbxContent>
                </v:textbox>
              </v:rect>
            </w:pict>
          </mc:Fallback>
        </mc:AlternateContent>
      </w:r>
      <w:r w:rsidR="002C7F7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4626318</wp:posOffset>
                </wp:positionH>
                <wp:positionV relativeFrom="paragraph">
                  <wp:posOffset>4406179</wp:posOffset>
                </wp:positionV>
                <wp:extent cx="1408670" cy="741406"/>
                <wp:effectExtent l="0" t="0" r="20320" b="2095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670" cy="7414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F76" w:rsidRDefault="002C7F76" w:rsidP="002C7F76">
                            <w:pPr>
                              <w:jc w:val="center"/>
                            </w:pPr>
                            <w:r>
                              <w:t>End programme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31" style="position:absolute;margin-left:364.3pt;margin-top:346.95pt;width:110.9pt;height:58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" fillcolor="#5b9bd5 [3204]" strokecolor="#1f4d78 [1604]" strokeweight="1pt">
                <v:textbox>
                  <w:txbxContent>
                    <w:p w:rsidR="002C7F76" w:rsidRDefault="002C7F76" w:rsidP="002C7F76">
                      <w:pPr>
                        <w:jc w:val="center"/>
                      </w:pPr>
                      <w:r>
                        <w:t>End programme</w:t>
                      </w:r>
                    </w:p>
                  </w:txbxContent>
                </v:textbox>
              </v:rect>
            </w:pict>
          </mc:Fallback>
        </mc:AlternateContent>
      </w:r>
      <w:r w:rsidR="002C7F7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5319584</wp:posOffset>
                </wp:positionH>
                <wp:positionV relativeFrom="paragraph">
                  <wp:posOffset>3414154</wp:posOffset>
                </wp:positionV>
                <wp:extent cx="9782" cy="997207"/>
                <wp:effectExtent l="38100" t="0" r="66675" b="508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82" cy="9972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CCFD60" id="Straight Arrow Connector 18" o:spid="_x0000_s1026" type="#_x0000_t32" style="position:absolute;margin-left:418.85pt;margin-top:268.85pt;width:.75pt;height:78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3F29C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4775543</wp:posOffset>
                </wp:positionH>
                <wp:positionV relativeFrom="paragraph">
                  <wp:posOffset>2706370</wp:posOffset>
                </wp:positionV>
                <wp:extent cx="1112108" cy="708265"/>
                <wp:effectExtent l="0" t="0" r="12065" b="158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108" cy="7082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9CB" w:rsidRDefault="003F29CB" w:rsidP="003F29CB">
                            <w:pPr>
                              <w:jc w:val="center"/>
                            </w:pPr>
                            <w:r>
                              <w:t>Quit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7" o:spid="_x0000_s1032" style="position:absolute;margin-left:376.05pt;margin-top:213.1pt;width:87.55pt;height:55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3F29CB" w:rsidRDefault="003F29CB" w:rsidP="003F29CB">
                      <w:pPr>
                        <w:jc w:val="center"/>
                      </w:pPr>
                      <w:r>
                        <w:t>Quit</w:t>
                      </w:r>
                    </w:p>
                  </w:txbxContent>
                </v:textbox>
              </v:roundrect>
            </w:pict>
          </mc:Fallback>
        </mc:AlternateContent>
      </w:r>
      <w:r w:rsidR="003F29C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754A45" wp14:editId="79AF1107">
                <wp:simplePos x="0" y="0"/>
                <wp:positionH relativeFrom="margin">
                  <wp:posOffset>5325796</wp:posOffset>
                </wp:positionH>
                <wp:positionV relativeFrom="paragraph">
                  <wp:posOffset>2205938</wp:posOffset>
                </wp:positionV>
                <wp:extent cx="0" cy="485775"/>
                <wp:effectExtent l="762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608B7B" id="Straight Arrow Connector 16" o:spid="_x0000_s1026" type="#_x0000_t32" style="position:absolute;margin-left:419.35pt;margin-top:173.7pt;width:0;height:38.2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" strokecolor="#5b9bd5" strokeweight=".5pt">
                <v:stroke endarrow="block" joinstyle="miter"/>
                <w10:wrap anchorx="margin"/>
              </v:shape>
            </w:pict>
          </mc:Fallback>
        </mc:AlternateContent>
      </w:r>
      <w:r w:rsidR="003F29C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166651" wp14:editId="0F601B01">
                <wp:simplePos x="0" y="0"/>
                <wp:positionH relativeFrom="column">
                  <wp:posOffset>3819525</wp:posOffset>
                </wp:positionH>
                <wp:positionV relativeFrom="paragraph">
                  <wp:posOffset>2181225</wp:posOffset>
                </wp:positionV>
                <wp:extent cx="1504950" cy="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BEFA69" id="Straight Connector 15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75pt,171.75pt" to="419.25pt,1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" strokecolor="#5b9bd5" strokeweight=".5pt">
                <v:stroke joinstyle="miter"/>
              </v:line>
            </w:pict>
          </mc:Fallback>
        </mc:AlternateContent>
      </w:r>
      <w:r w:rsidR="003F29C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2686050</wp:posOffset>
                </wp:positionV>
                <wp:extent cx="1181100" cy="714375"/>
                <wp:effectExtent l="0" t="0" r="19050" b="285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9CB" w:rsidRDefault="003F29CB" w:rsidP="003F29CB">
                            <w:pPr>
                              <w:jc w:val="center"/>
                            </w:pPr>
                            <w:r>
                              <w:t>Controls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33" style="position:absolute;margin-left:253.5pt;margin-top:211.5pt;width:93pt;height:5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3F29CB" w:rsidRDefault="003F29CB" w:rsidP="003F29CB">
                      <w:pPr>
                        <w:jc w:val="center"/>
                      </w:pPr>
                      <w:r>
                        <w:t>Controls</w:t>
                      </w:r>
                    </w:p>
                  </w:txbxContent>
                </v:textbox>
              </v:roundrect>
            </w:pict>
          </mc:Fallback>
        </mc:AlternateContent>
      </w:r>
      <w:r w:rsidR="003F29C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2676525</wp:posOffset>
                </wp:positionV>
                <wp:extent cx="1228725" cy="733425"/>
                <wp:effectExtent l="0" t="0" r="28575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9CB" w:rsidRDefault="003F29CB" w:rsidP="003F29CB">
                            <w:pPr>
                              <w:jc w:val="center"/>
                            </w:pPr>
                            <w: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34" style="position:absolute;margin-left:135.75pt;margin-top:210.75pt;width:96.75pt;height:5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3F29CB" w:rsidRDefault="003F29CB" w:rsidP="003F29CB">
                      <w:pPr>
                        <w:jc w:val="center"/>
                      </w:pPr>
                      <w:r>
                        <w:t>Information</w:t>
                      </w:r>
                    </w:p>
                  </w:txbxContent>
                </v:textbox>
              </v:roundrect>
            </w:pict>
          </mc:Fallback>
        </mc:AlternateContent>
      </w:r>
      <w:r w:rsidR="003F29C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2676525</wp:posOffset>
                </wp:positionV>
                <wp:extent cx="1209675" cy="723900"/>
                <wp:effectExtent l="0" t="0" r="28575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9CB" w:rsidRDefault="003F29CB" w:rsidP="003F29CB">
                            <w:pPr>
                              <w:jc w:val="center"/>
                            </w:pPr>
                            <w:r>
                              <w:t>Start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0" o:spid="_x0000_s1035" style="position:absolute;margin-left:19.5pt;margin-top:210.75pt;width:95.25pt;height:5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3F29CB" w:rsidRDefault="003F29CB" w:rsidP="003F29CB">
                      <w:pPr>
                        <w:jc w:val="center"/>
                      </w:pPr>
                      <w:r>
                        <w:t>Start Game</w:t>
                      </w:r>
                    </w:p>
                  </w:txbxContent>
                </v:textbox>
              </v:roundrect>
            </w:pict>
          </mc:Fallback>
        </mc:AlternateContent>
      </w:r>
      <w:r w:rsidR="003F29C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AD64C0" wp14:editId="53FF0D24">
                <wp:simplePos x="0" y="0"/>
                <wp:positionH relativeFrom="column">
                  <wp:posOffset>3819525</wp:posOffset>
                </wp:positionH>
                <wp:positionV relativeFrom="paragraph">
                  <wp:posOffset>2181225</wp:posOffset>
                </wp:positionV>
                <wp:extent cx="0" cy="485775"/>
                <wp:effectExtent l="7620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98BD8" id="Straight Arrow Connector 9" o:spid="_x0000_s1026" type="#_x0000_t32" style="position:absolute;margin-left:300.75pt;margin-top:171.75pt;width:0;height:3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" strokecolor="#5b9bd5" strokeweight=".5pt">
                <v:stroke endarrow="block" joinstyle="miter"/>
              </v:shape>
            </w:pict>
          </mc:Fallback>
        </mc:AlternateContent>
      </w:r>
      <w:r w:rsidR="003F29C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2181225</wp:posOffset>
                </wp:positionV>
                <wp:extent cx="0" cy="485775"/>
                <wp:effectExtent l="7620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1C935" id="Straight Arrow Connector 8" o:spid="_x0000_s1026" type="#_x0000_t32" style="position:absolute;margin-left:67.5pt;margin-top:171.75pt;width:0;height:3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3F29C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B64571" wp14:editId="1092F7CA">
                <wp:simplePos x="0" y="0"/>
                <wp:positionH relativeFrom="column">
                  <wp:posOffset>2314575</wp:posOffset>
                </wp:positionH>
                <wp:positionV relativeFrom="paragraph">
                  <wp:posOffset>2181225</wp:posOffset>
                </wp:positionV>
                <wp:extent cx="15049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12C324" id="Straight Connector 7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25pt,171.75pt" to="300.75pt,1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" strokecolor="#5b9bd5" strokeweight=".5pt">
                <v:stroke joinstyle="miter"/>
              </v:line>
            </w:pict>
          </mc:Fallback>
        </mc:AlternateContent>
      </w:r>
      <w:r w:rsidR="003F29C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2181225</wp:posOffset>
                </wp:positionV>
                <wp:extent cx="15049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1B8E8D" id="Straight Connector 6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5pt,171.75pt" to="186pt,1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3F29C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1828800</wp:posOffset>
                </wp:positionV>
                <wp:extent cx="0" cy="819150"/>
                <wp:effectExtent l="7620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23FAF7" id="Straight Arrow Connector 5" o:spid="_x0000_s1026" type="#_x0000_t32" style="position:absolute;margin-left:185.25pt;margin-top:2in;width:0;height:6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3F29C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438150</wp:posOffset>
                </wp:positionV>
                <wp:extent cx="2076450" cy="1447800"/>
                <wp:effectExtent l="19050" t="19050" r="19050" b="38100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447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9CB" w:rsidRPr="003F29CB" w:rsidRDefault="003F29CB" w:rsidP="003F29C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F29CB">
                              <w:rPr>
                                <w:sz w:val="28"/>
                                <w:szCs w:val="28"/>
                              </w:rPr>
                              <w:t xml:space="preserve">Main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M</w:t>
                            </w:r>
                            <w:r w:rsidRPr="003F29CB">
                              <w:rPr>
                                <w:sz w:val="28"/>
                                <w:szCs w:val="28"/>
                              </w:rPr>
                              <w:t>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2" o:spid="_x0000_s1036" type="#_x0000_t110" style="position:absolute;margin-left:103.5pt;margin-top:34.5pt;width:163.5pt;height:11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" fillcolor="#5b9bd5 [3204]" strokecolor="#1f4d78 [1604]" strokeweight="1pt">
                <v:textbox>
                  <w:txbxContent>
                    <w:p w:rsidR="003F29CB" w:rsidRPr="003F29CB" w:rsidRDefault="003F29CB" w:rsidP="003F29C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F29CB">
                        <w:rPr>
                          <w:sz w:val="28"/>
                          <w:szCs w:val="28"/>
                        </w:rPr>
                        <w:t xml:space="preserve">Main </w:t>
                      </w:r>
                      <w:r>
                        <w:rPr>
                          <w:sz w:val="28"/>
                          <w:szCs w:val="28"/>
                        </w:rPr>
                        <w:t>M</w:t>
                      </w:r>
                      <w:r w:rsidRPr="003F29CB">
                        <w:rPr>
                          <w:sz w:val="28"/>
                          <w:szCs w:val="28"/>
                        </w:rPr>
                        <w:t>enu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814AF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9CB"/>
    <w:rsid w:val="001C2E30"/>
    <w:rsid w:val="0024426E"/>
    <w:rsid w:val="00260B26"/>
    <w:rsid w:val="002C7F76"/>
    <w:rsid w:val="00395CFD"/>
    <w:rsid w:val="003F29CB"/>
    <w:rsid w:val="00AD4F78"/>
    <w:rsid w:val="00E8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FACCC7-385C-4871-98F9-5FAF03058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29CB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6FA2E726.dotm</Template>
  <TotalTime>45</TotalTime>
  <Pages>1</Pages>
  <Words>0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Alemayehu</dc:creator>
  <cp:keywords/>
  <dc:description/>
  <cp:lastModifiedBy>Samuel Alemayehu</cp:lastModifiedBy>
  <cp:revision>1</cp:revision>
  <dcterms:created xsi:type="dcterms:W3CDTF">2017-03-13T18:15:00Z</dcterms:created>
  <dcterms:modified xsi:type="dcterms:W3CDTF">2017-03-13T19:09:00Z</dcterms:modified>
</cp:coreProperties>
</file>